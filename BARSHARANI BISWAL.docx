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940"/>
      </w:tblGrid>
      <w:tr w:rsidR="001B2ABD" w14:paraId="6EA05AFA" w14:textId="77777777" w:rsidTr="00454600">
        <w:trPr>
          <w:trHeight w:val="4410"/>
        </w:trPr>
        <w:tc>
          <w:tcPr>
            <w:tcW w:w="3600" w:type="dxa"/>
            <w:vAlign w:val="bottom"/>
          </w:tcPr>
          <w:p w14:paraId="75986BB4" w14:textId="77777777" w:rsidR="00541516" w:rsidRDefault="00541516" w:rsidP="00FB033A">
            <w:pPr>
              <w:tabs>
                <w:tab w:val="left" w:pos="990"/>
              </w:tabs>
              <w:rPr>
                <w:noProof/>
              </w:rPr>
            </w:pPr>
          </w:p>
          <w:p w14:paraId="70B0C746" w14:textId="1768B8AD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250" w:type="dxa"/>
          </w:tcPr>
          <w:p w14:paraId="48D9C68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40" w:type="dxa"/>
            <w:vAlign w:val="bottom"/>
          </w:tcPr>
          <w:p w14:paraId="65A24438" w14:textId="4CE3B2E2" w:rsidR="001B2ABD" w:rsidRPr="00541516" w:rsidRDefault="00541516" w:rsidP="00541516">
            <w:pPr>
              <w:pStyle w:val="Heading3"/>
              <w:rPr>
                <w:sz w:val="72"/>
                <w:szCs w:val="72"/>
              </w:rPr>
            </w:pPr>
            <w:r w:rsidRPr="00541516">
              <w:rPr>
                <w:sz w:val="72"/>
                <w:szCs w:val="72"/>
              </w:rPr>
              <w:t>BARSHARANI BISWAL</w:t>
            </w:r>
          </w:p>
          <w:p w14:paraId="1D1FF901" w14:textId="1B0163BA" w:rsidR="001B2ABD" w:rsidRPr="00541516" w:rsidRDefault="00A96437" w:rsidP="001B2ABD">
            <w:pPr>
              <w:pStyle w:val="Subtitle"/>
              <w:rPr>
                <w:b/>
              </w:rPr>
            </w:pPr>
            <w:r w:rsidRPr="00FB033A">
              <w:rPr>
                <w:b/>
                <w:spacing w:val="70"/>
                <w:w w:val="100"/>
              </w:rPr>
              <w:t>A STUDEN</w:t>
            </w:r>
            <w:r w:rsidRPr="00FB033A">
              <w:rPr>
                <w:b/>
                <w:spacing w:val="7"/>
                <w:w w:val="100"/>
              </w:rPr>
              <w:t>T</w:t>
            </w:r>
          </w:p>
        </w:tc>
      </w:tr>
      <w:tr w:rsidR="001B2ABD" w14:paraId="30BF8291" w14:textId="77777777" w:rsidTr="00454600">
        <w:tc>
          <w:tcPr>
            <w:tcW w:w="3600" w:type="dxa"/>
          </w:tcPr>
          <w:sdt>
            <w:sdtPr>
              <w:rPr>
                <w:sz w:val="36"/>
                <w:szCs w:val="32"/>
              </w:rPr>
              <w:id w:val="-1711873194"/>
              <w:placeholder>
                <w:docPart w:val="A84A09DACE4B4C1987B82AB934A7FD82"/>
              </w:placeholder>
              <w:temporary/>
              <w:showingPlcHdr/>
              <w15:appearance w15:val="hidden"/>
            </w:sdtPr>
            <w:sdtContent>
              <w:p w14:paraId="18CF0AD4" w14:textId="77777777" w:rsidR="001B2ABD" w:rsidRPr="004A62BF" w:rsidRDefault="00036450" w:rsidP="00036450">
                <w:pPr>
                  <w:pStyle w:val="Heading3"/>
                  <w:rPr>
                    <w:sz w:val="36"/>
                    <w:szCs w:val="32"/>
                  </w:rPr>
                </w:pPr>
                <w:r w:rsidRPr="004A62BF">
                  <w:rPr>
                    <w:sz w:val="36"/>
                    <w:szCs w:val="32"/>
                  </w:rPr>
                  <w:t>Profile</w:t>
                </w:r>
              </w:p>
            </w:sdtContent>
          </w:sdt>
          <w:p w14:paraId="7F832CE3" w14:textId="0D716901" w:rsidR="00036450" w:rsidRPr="004A62BF" w:rsidRDefault="00541516" w:rsidP="00AE7B55">
            <w:pPr>
              <w:rPr>
                <w:sz w:val="22"/>
                <w:szCs w:val="28"/>
              </w:rPr>
            </w:pPr>
            <w:r w:rsidRPr="004A62BF">
              <w:rPr>
                <w:sz w:val="22"/>
                <w:szCs w:val="28"/>
              </w:rPr>
              <w:t xml:space="preserve">I’m pursuing </w:t>
            </w:r>
            <w:proofErr w:type="spellStart"/>
            <w:proofErr w:type="gramStart"/>
            <w:r w:rsidRPr="004A62BF">
              <w:rPr>
                <w:sz w:val="22"/>
                <w:szCs w:val="28"/>
              </w:rPr>
              <w:t>B.tech</w:t>
            </w:r>
            <w:proofErr w:type="spellEnd"/>
            <w:proofErr w:type="gramEnd"/>
            <w:r w:rsidRPr="004A62BF">
              <w:rPr>
                <w:sz w:val="22"/>
                <w:szCs w:val="28"/>
              </w:rPr>
              <w:t xml:space="preserve"> from GIET,</w:t>
            </w:r>
            <w:r w:rsidR="00B5209B">
              <w:rPr>
                <w:sz w:val="22"/>
                <w:szCs w:val="28"/>
              </w:rPr>
              <w:t xml:space="preserve">  </w:t>
            </w:r>
            <w:proofErr w:type="spellStart"/>
            <w:r w:rsidRPr="004A62BF">
              <w:rPr>
                <w:sz w:val="22"/>
                <w:szCs w:val="28"/>
              </w:rPr>
              <w:t>Ghangpatn</w:t>
            </w:r>
            <w:r w:rsidR="00AE7B55">
              <w:rPr>
                <w:sz w:val="22"/>
                <w:szCs w:val="28"/>
              </w:rPr>
              <w:t>a</w:t>
            </w:r>
            <w:proofErr w:type="spellEnd"/>
            <w:r w:rsidR="00B5209B">
              <w:rPr>
                <w:sz w:val="22"/>
                <w:szCs w:val="28"/>
              </w:rPr>
              <w:t xml:space="preserve"> </w:t>
            </w:r>
            <w:r w:rsidR="004B17AB" w:rsidRPr="004A62BF">
              <w:rPr>
                <w:sz w:val="22"/>
                <w:szCs w:val="28"/>
              </w:rPr>
              <w:t>.</w:t>
            </w:r>
            <w:r w:rsidR="00B5209B">
              <w:rPr>
                <w:sz w:val="22"/>
                <w:szCs w:val="28"/>
              </w:rPr>
              <w:t xml:space="preserve"> </w:t>
            </w:r>
            <w:r w:rsidR="004B17AB" w:rsidRPr="004A62BF">
              <w:rPr>
                <w:sz w:val="22"/>
                <w:szCs w:val="28"/>
              </w:rPr>
              <w:t>R</w:t>
            </w:r>
            <w:r w:rsidR="0082391C" w:rsidRPr="004A62BF">
              <w:rPr>
                <w:sz w:val="22"/>
                <w:szCs w:val="28"/>
              </w:rPr>
              <w:t xml:space="preserve">ight now I’m </w:t>
            </w:r>
            <w:r w:rsidR="00165288" w:rsidRPr="004A62BF">
              <w:rPr>
                <w:sz w:val="22"/>
                <w:szCs w:val="28"/>
              </w:rPr>
              <w:t>in 2</w:t>
            </w:r>
            <w:r w:rsidR="00165288" w:rsidRPr="004A62BF">
              <w:rPr>
                <w:sz w:val="22"/>
                <w:szCs w:val="28"/>
                <w:vertAlign w:val="superscript"/>
              </w:rPr>
              <w:t>nd</w:t>
            </w:r>
            <w:r w:rsidR="00165288" w:rsidRPr="004A62BF">
              <w:rPr>
                <w:sz w:val="22"/>
                <w:szCs w:val="28"/>
              </w:rPr>
              <w:t xml:space="preserve"> year</w:t>
            </w:r>
            <w:r w:rsidR="00B819AC" w:rsidRPr="004A62BF">
              <w:rPr>
                <w:sz w:val="22"/>
                <w:szCs w:val="28"/>
              </w:rPr>
              <w:t xml:space="preserve"> co</w:t>
            </w:r>
            <w:r w:rsidR="007B7776" w:rsidRPr="004A62BF">
              <w:rPr>
                <w:sz w:val="22"/>
                <w:szCs w:val="28"/>
              </w:rPr>
              <w:t>mputer</w:t>
            </w:r>
            <w:r w:rsidR="00AE7B55">
              <w:rPr>
                <w:sz w:val="22"/>
                <w:szCs w:val="28"/>
              </w:rPr>
              <w:t xml:space="preserve"> </w:t>
            </w:r>
            <w:proofErr w:type="gramStart"/>
            <w:r w:rsidR="007B7776" w:rsidRPr="004A62BF">
              <w:rPr>
                <w:sz w:val="22"/>
                <w:szCs w:val="28"/>
              </w:rPr>
              <w:t>science(</w:t>
            </w:r>
            <w:proofErr w:type="gramEnd"/>
            <w:r w:rsidR="007B7776" w:rsidRPr="004A62BF">
              <w:rPr>
                <w:sz w:val="22"/>
                <w:szCs w:val="28"/>
              </w:rPr>
              <w:t xml:space="preserve">Artificial </w:t>
            </w:r>
            <w:r w:rsidR="00256929" w:rsidRPr="004A62BF">
              <w:rPr>
                <w:sz w:val="22"/>
                <w:szCs w:val="28"/>
              </w:rPr>
              <w:t>intelligence</w:t>
            </w:r>
            <w:r w:rsidR="007B7776" w:rsidRPr="004A62BF">
              <w:rPr>
                <w:sz w:val="22"/>
                <w:szCs w:val="28"/>
              </w:rPr>
              <w:t>)</w:t>
            </w:r>
            <w:r w:rsidR="00165288" w:rsidRPr="004A62BF">
              <w:rPr>
                <w:sz w:val="22"/>
                <w:szCs w:val="28"/>
              </w:rPr>
              <w:t>.</w:t>
            </w:r>
          </w:p>
          <w:sdt>
            <w:sdtPr>
              <w:id w:val="-1954003311"/>
              <w:placeholder>
                <w:docPart w:val="7C78A085BF684009B3E9AC0C3C4C180F"/>
              </w:placeholder>
              <w:temporary/>
              <w:showingPlcHdr/>
              <w15:appearance w15:val="hidden"/>
            </w:sdtPr>
            <w:sdtEndPr>
              <w:rPr>
                <w:sz w:val="36"/>
                <w:szCs w:val="32"/>
              </w:rPr>
            </w:sdtEndPr>
            <w:sdtContent>
              <w:p w14:paraId="665E0443" w14:textId="77777777" w:rsidR="00036450" w:rsidRPr="004A62BF" w:rsidRDefault="00CB0055" w:rsidP="00CB0055">
                <w:pPr>
                  <w:pStyle w:val="Heading3"/>
                  <w:rPr>
                    <w:sz w:val="36"/>
                    <w:szCs w:val="32"/>
                  </w:rPr>
                </w:pPr>
                <w:r w:rsidRPr="004A62BF">
                  <w:rPr>
                    <w:sz w:val="36"/>
                    <w:szCs w:val="32"/>
                  </w:rPr>
                  <w:t>Contact</w:t>
                </w:r>
              </w:p>
            </w:sdtContent>
          </w:sdt>
          <w:sdt>
            <w:sdtPr>
              <w:rPr>
                <w:sz w:val="22"/>
                <w:szCs w:val="28"/>
              </w:rPr>
              <w:id w:val="1111563247"/>
              <w:placeholder>
                <w:docPart w:val="9FE57BE8856A4B2F9E0E87560A228D25"/>
              </w:placeholder>
              <w:temporary/>
              <w:showingPlcHdr/>
              <w15:appearance w15:val="hidden"/>
            </w:sdtPr>
            <w:sdtContent>
              <w:p w14:paraId="3FD66BA9" w14:textId="77777777" w:rsidR="004D3011" w:rsidRPr="004A62BF" w:rsidRDefault="004D3011" w:rsidP="004D3011">
                <w:pPr>
                  <w:rPr>
                    <w:sz w:val="22"/>
                    <w:szCs w:val="28"/>
                  </w:rPr>
                </w:pPr>
                <w:r w:rsidRPr="004A62BF">
                  <w:rPr>
                    <w:sz w:val="22"/>
                    <w:szCs w:val="28"/>
                  </w:rPr>
                  <w:t>PHONE:</w:t>
                </w:r>
              </w:p>
            </w:sdtContent>
          </w:sdt>
          <w:p w14:paraId="04AD5345" w14:textId="4E45DF55" w:rsidR="004D3011" w:rsidRDefault="00E35486" w:rsidP="004D3011">
            <w:pPr>
              <w:rPr>
                <w:sz w:val="22"/>
                <w:szCs w:val="28"/>
              </w:rPr>
            </w:pPr>
            <w:r w:rsidRPr="004A62BF">
              <w:rPr>
                <w:sz w:val="22"/>
                <w:szCs w:val="28"/>
              </w:rPr>
              <w:t>8144298992</w:t>
            </w:r>
          </w:p>
          <w:p w14:paraId="2E6D1488" w14:textId="77777777" w:rsidR="0098515C" w:rsidRPr="004A62BF" w:rsidRDefault="0098515C" w:rsidP="004D3011">
            <w:pPr>
              <w:rPr>
                <w:sz w:val="22"/>
                <w:szCs w:val="28"/>
              </w:rPr>
            </w:pPr>
          </w:p>
          <w:p w14:paraId="423F7C46" w14:textId="55A3812F" w:rsidR="00CE40AD" w:rsidRPr="004A62BF" w:rsidRDefault="0018244F" w:rsidP="00CE40AD">
            <w:pPr>
              <w:rPr>
                <w:sz w:val="22"/>
                <w:szCs w:val="28"/>
              </w:rPr>
            </w:pPr>
            <w:r w:rsidRPr="004A62BF">
              <w:rPr>
                <w:sz w:val="22"/>
                <w:szCs w:val="28"/>
              </w:rPr>
              <w:t>EMAIL:</w:t>
            </w:r>
          </w:p>
          <w:p w14:paraId="1829BC52" w14:textId="5112E1A4" w:rsidR="0018244F" w:rsidRDefault="0098515C" w:rsidP="00CE40AD">
            <w:pPr>
              <w:rPr>
                <w:sz w:val="22"/>
                <w:szCs w:val="28"/>
              </w:rPr>
            </w:pPr>
            <w:hyperlink r:id="rId7" w:history="1">
              <w:r w:rsidRPr="00A06E5B">
                <w:rPr>
                  <w:rStyle w:val="Hyperlink"/>
                  <w:sz w:val="22"/>
                  <w:szCs w:val="28"/>
                </w:rPr>
                <w:t>Barsharanibiswal2006@gmail.com</w:t>
              </w:r>
            </w:hyperlink>
          </w:p>
          <w:p w14:paraId="1C450A15" w14:textId="77777777" w:rsidR="0098515C" w:rsidRPr="004A62BF" w:rsidRDefault="0098515C" w:rsidP="00CE40AD">
            <w:pPr>
              <w:rPr>
                <w:sz w:val="22"/>
                <w:szCs w:val="28"/>
              </w:rPr>
            </w:pPr>
          </w:p>
          <w:p w14:paraId="64CA3936" w14:textId="28E8BE7A" w:rsidR="004D3011" w:rsidRPr="004A62BF" w:rsidRDefault="00000000" w:rsidP="00473555">
            <w:pPr>
              <w:rPr>
                <w:sz w:val="22"/>
                <w:szCs w:val="28"/>
              </w:rPr>
            </w:pPr>
            <w:sdt>
              <w:sdtPr>
                <w:rPr>
                  <w:sz w:val="22"/>
                  <w:szCs w:val="28"/>
                </w:rPr>
                <w:id w:val="-1444214663"/>
                <w:placeholder>
                  <w:docPart w:val="8CC9845BB6C947DFAEB5C61DF5C4D72C"/>
                </w:placeholder>
                <w:temporary/>
                <w:showingPlcHdr/>
                <w15:appearance w15:val="hidden"/>
              </w:sdtPr>
              <w:sdtContent>
                <w:r w:rsidR="00CB0055" w:rsidRPr="004A62BF">
                  <w:rPr>
                    <w:sz w:val="22"/>
                    <w:szCs w:val="28"/>
                  </w:rPr>
                  <w:t>Hobbies</w:t>
                </w:r>
              </w:sdtContent>
            </w:sdt>
            <w:r w:rsidR="0098515C">
              <w:rPr>
                <w:sz w:val="22"/>
                <w:szCs w:val="28"/>
              </w:rPr>
              <w:t>:</w:t>
            </w:r>
          </w:p>
          <w:p w14:paraId="38C19BCE" w14:textId="601C6C64" w:rsidR="00473555" w:rsidRPr="004A62BF" w:rsidRDefault="00334965" w:rsidP="0047355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8"/>
              </w:rPr>
            </w:pPr>
            <w:r w:rsidRPr="004A62BF">
              <w:rPr>
                <w:sz w:val="22"/>
                <w:szCs w:val="28"/>
              </w:rPr>
              <w:t>Design webpage</w:t>
            </w:r>
          </w:p>
          <w:p w14:paraId="1D59D4C7" w14:textId="77777777" w:rsidR="007F7A17" w:rsidRPr="004A62BF" w:rsidRDefault="00FF111A" w:rsidP="0047355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8"/>
              </w:rPr>
            </w:pPr>
            <w:r w:rsidRPr="004A62BF">
              <w:rPr>
                <w:sz w:val="22"/>
                <w:szCs w:val="28"/>
              </w:rPr>
              <w:t>Run the code</w:t>
            </w:r>
          </w:p>
          <w:p w14:paraId="55ECDC65" w14:textId="77777777" w:rsidR="00334965" w:rsidRPr="004A62BF" w:rsidRDefault="00753E05" w:rsidP="0047355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8"/>
              </w:rPr>
            </w:pPr>
            <w:r w:rsidRPr="004A62BF">
              <w:rPr>
                <w:sz w:val="22"/>
                <w:szCs w:val="28"/>
              </w:rPr>
              <w:t>Vis</w:t>
            </w:r>
            <w:r w:rsidR="009B5808" w:rsidRPr="004A62BF">
              <w:rPr>
                <w:sz w:val="22"/>
                <w:szCs w:val="28"/>
              </w:rPr>
              <w:t>i</w:t>
            </w:r>
            <w:r w:rsidRPr="004A62BF">
              <w:rPr>
                <w:sz w:val="22"/>
                <w:szCs w:val="28"/>
              </w:rPr>
              <w:t>ting industry</w:t>
            </w:r>
          </w:p>
          <w:p w14:paraId="5AF59572" w14:textId="2E8278DB" w:rsidR="00F2303E" w:rsidRPr="00473555" w:rsidRDefault="00A5322A" w:rsidP="00473555">
            <w:pPr>
              <w:pStyle w:val="ListParagraph"/>
              <w:numPr>
                <w:ilvl w:val="0"/>
                <w:numId w:val="4"/>
              </w:numPr>
            </w:pPr>
            <w:r w:rsidRPr="004A62BF">
              <w:rPr>
                <w:sz w:val="22"/>
                <w:szCs w:val="28"/>
              </w:rPr>
              <w:t>Critical t</w:t>
            </w:r>
            <w:r w:rsidR="009D252F" w:rsidRPr="004A62BF">
              <w:rPr>
                <w:sz w:val="22"/>
                <w:szCs w:val="28"/>
              </w:rPr>
              <w:t xml:space="preserve">hinking </w:t>
            </w:r>
            <w:r w:rsidRPr="004A62BF">
              <w:rPr>
                <w:sz w:val="22"/>
                <w:szCs w:val="28"/>
              </w:rPr>
              <w:t>skill</w:t>
            </w:r>
          </w:p>
        </w:tc>
        <w:tc>
          <w:tcPr>
            <w:tcW w:w="250" w:type="dxa"/>
          </w:tcPr>
          <w:p w14:paraId="1A7318F3" w14:textId="77777777" w:rsidR="001B2ABD" w:rsidRPr="004A62BF" w:rsidRDefault="001B2ABD" w:rsidP="000C45FF">
            <w:pPr>
              <w:tabs>
                <w:tab w:val="left" w:pos="990"/>
              </w:tabs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940" w:type="dxa"/>
          </w:tcPr>
          <w:sdt>
            <w:sdtPr>
              <w:rPr>
                <w:rFonts w:ascii="Arial" w:hAnsi="Arial" w:cs="Arial"/>
                <w:sz w:val="24"/>
                <w:szCs w:val="28"/>
              </w:rPr>
              <w:id w:val="1049110328"/>
              <w:placeholder>
                <w:docPart w:val="1F60B63DCB1E4EFC9B234285E622CFB9"/>
              </w:placeholder>
              <w:temporary/>
              <w15:appearance w15:val="hidden"/>
            </w:sdtPr>
            <w:sdtContent>
              <w:p w14:paraId="4C90D048" w14:textId="5ED6F031" w:rsidR="001B2ABD" w:rsidRPr="004A62BF" w:rsidRDefault="00E25A26" w:rsidP="00036450">
                <w:pPr>
                  <w:pStyle w:val="Heading2"/>
                  <w:rPr>
                    <w:rFonts w:ascii="Arial" w:hAnsi="Arial" w:cs="Arial"/>
                    <w:sz w:val="24"/>
                    <w:szCs w:val="28"/>
                  </w:rPr>
                </w:pPr>
                <w:r w:rsidRPr="004A62BF">
                  <w:rPr>
                    <w:rFonts w:ascii="Arial" w:hAnsi="Arial" w:cs="Arial"/>
                    <w:sz w:val="24"/>
                    <w:szCs w:val="28"/>
                  </w:rPr>
                  <w:t>EDUCATION</w:t>
                </w:r>
              </w:p>
            </w:sdtContent>
          </w:sdt>
          <w:p w14:paraId="6A934839" w14:textId="36C7824F" w:rsidR="00036450" w:rsidRPr="004A62BF" w:rsidRDefault="00F97213" w:rsidP="00B359E4">
            <w:pPr>
              <w:pStyle w:val="Heading4"/>
              <w:rPr>
                <w:rFonts w:ascii="Arial" w:hAnsi="Arial" w:cs="Arial"/>
                <w:sz w:val="24"/>
                <w:szCs w:val="28"/>
              </w:rPr>
            </w:pPr>
            <w:r w:rsidRPr="004A62BF">
              <w:rPr>
                <w:rFonts w:ascii="Arial" w:hAnsi="Arial" w:cs="Arial"/>
                <w:sz w:val="24"/>
                <w:szCs w:val="28"/>
              </w:rPr>
              <w:t xml:space="preserve">[BOARD </w:t>
            </w:r>
            <w:r w:rsidR="00155101" w:rsidRPr="004A62BF">
              <w:rPr>
                <w:rFonts w:ascii="Arial" w:hAnsi="Arial" w:cs="Arial"/>
                <w:sz w:val="24"/>
                <w:szCs w:val="28"/>
              </w:rPr>
              <w:t xml:space="preserve">OF HIGHER SECONDARY </w:t>
            </w:r>
            <w:r w:rsidR="003E3170" w:rsidRPr="004A62BF">
              <w:rPr>
                <w:rFonts w:ascii="Arial" w:hAnsi="Arial" w:cs="Arial"/>
                <w:sz w:val="24"/>
                <w:szCs w:val="28"/>
              </w:rPr>
              <w:t>EDUCATION</w:t>
            </w:r>
            <w:r w:rsidRPr="004A62BF">
              <w:rPr>
                <w:rFonts w:ascii="Arial" w:hAnsi="Arial" w:cs="Arial"/>
                <w:sz w:val="24"/>
                <w:szCs w:val="28"/>
              </w:rPr>
              <w:t>]</w:t>
            </w:r>
          </w:p>
          <w:p w14:paraId="2F46AC64" w14:textId="3F174035" w:rsidR="00036450" w:rsidRPr="004A62BF" w:rsidRDefault="00096382" w:rsidP="00B359E4">
            <w:pPr>
              <w:pStyle w:val="Date"/>
              <w:rPr>
                <w:rFonts w:ascii="Arial" w:hAnsi="Arial" w:cs="Arial"/>
                <w:sz w:val="24"/>
                <w:szCs w:val="28"/>
              </w:rPr>
            </w:pPr>
            <w:r w:rsidRPr="004A62BF">
              <w:rPr>
                <w:rFonts w:ascii="Arial" w:hAnsi="Arial" w:cs="Arial"/>
                <w:sz w:val="24"/>
                <w:szCs w:val="28"/>
              </w:rPr>
              <w:t>[</w:t>
            </w:r>
            <w:r w:rsidR="00F3706C" w:rsidRPr="004A62BF">
              <w:rPr>
                <w:rFonts w:ascii="Arial" w:hAnsi="Arial" w:cs="Arial"/>
                <w:sz w:val="24"/>
                <w:szCs w:val="28"/>
              </w:rPr>
              <w:t>F</w:t>
            </w:r>
            <w:r w:rsidR="00B32747" w:rsidRPr="004A62BF">
              <w:rPr>
                <w:rFonts w:ascii="Arial" w:hAnsi="Arial" w:cs="Arial"/>
                <w:sz w:val="24"/>
                <w:szCs w:val="28"/>
              </w:rPr>
              <w:t xml:space="preserve">rom </w:t>
            </w:r>
            <w:r w:rsidR="00541516" w:rsidRPr="004A62BF">
              <w:rPr>
                <w:rFonts w:ascii="Arial" w:hAnsi="Arial" w:cs="Arial"/>
                <w:sz w:val="24"/>
                <w:szCs w:val="28"/>
              </w:rPr>
              <w:t>2010</w:t>
            </w:r>
            <w:r w:rsidR="00036450" w:rsidRPr="004A62BF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B32747" w:rsidRPr="004A62BF">
              <w:rPr>
                <w:rFonts w:ascii="Arial" w:hAnsi="Arial" w:cs="Arial"/>
                <w:sz w:val="24"/>
                <w:szCs w:val="28"/>
              </w:rPr>
              <w:t>–</w:t>
            </w:r>
            <w:r w:rsidR="00036450" w:rsidRPr="004A62BF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541516" w:rsidRPr="004A62BF">
              <w:rPr>
                <w:rFonts w:ascii="Arial" w:hAnsi="Arial" w:cs="Arial"/>
                <w:sz w:val="24"/>
                <w:szCs w:val="28"/>
              </w:rPr>
              <w:t>2020</w:t>
            </w:r>
            <w:r w:rsidR="00B32747" w:rsidRPr="004A62BF">
              <w:rPr>
                <w:rFonts w:ascii="Arial" w:hAnsi="Arial" w:cs="Arial"/>
                <w:sz w:val="24"/>
                <w:szCs w:val="28"/>
              </w:rPr>
              <w:t>]</w:t>
            </w:r>
          </w:p>
          <w:p w14:paraId="156B4FA5" w14:textId="6D79F7B9" w:rsidR="00E21C55" w:rsidRDefault="00E21C55" w:rsidP="00E21C55">
            <w:pPr>
              <w:rPr>
                <w:rFonts w:ascii="Arial" w:hAnsi="Arial" w:cs="Arial"/>
                <w:sz w:val="24"/>
                <w:szCs w:val="28"/>
              </w:rPr>
            </w:pPr>
            <w:r w:rsidRPr="004A62BF">
              <w:rPr>
                <w:rFonts w:ascii="Arial" w:hAnsi="Arial" w:cs="Arial"/>
                <w:sz w:val="24"/>
                <w:szCs w:val="28"/>
              </w:rPr>
              <w:t xml:space="preserve">I have </w:t>
            </w:r>
            <w:r w:rsidR="00DA706F" w:rsidRPr="004A62BF">
              <w:rPr>
                <w:rFonts w:ascii="Arial" w:hAnsi="Arial" w:cs="Arial"/>
                <w:sz w:val="24"/>
                <w:szCs w:val="28"/>
              </w:rPr>
              <w:t xml:space="preserve">completed my Education from </w:t>
            </w:r>
            <w:r w:rsidR="002F518E" w:rsidRPr="004A62BF">
              <w:rPr>
                <w:rFonts w:ascii="Arial" w:hAnsi="Arial" w:cs="Arial"/>
                <w:sz w:val="24"/>
                <w:szCs w:val="28"/>
              </w:rPr>
              <w:t xml:space="preserve">Saraswati </w:t>
            </w:r>
            <w:proofErr w:type="spellStart"/>
            <w:r w:rsidR="00A2527D" w:rsidRPr="004A62BF">
              <w:rPr>
                <w:rFonts w:ascii="Arial" w:hAnsi="Arial" w:cs="Arial"/>
                <w:sz w:val="24"/>
                <w:szCs w:val="28"/>
              </w:rPr>
              <w:t>S</w:t>
            </w:r>
            <w:r w:rsidR="002F518E" w:rsidRPr="004A62BF">
              <w:rPr>
                <w:rFonts w:ascii="Arial" w:hAnsi="Arial" w:cs="Arial"/>
                <w:sz w:val="24"/>
                <w:szCs w:val="28"/>
              </w:rPr>
              <w:t>hishu</w:t>
            </w:r>
            <w:proofErr w:type="spellEnd"/>
            <w:r w:rsidR="002F518E" w:rsidRPr="004A62BF">
              <w:rPr>
                <w:rFonts w:ascii="Arial" w:hAnsi="Arial" w:cs="Arial"/>
                <w:sz w:val="24"/>
                <w:szCs w:val="28"/>
              </w:rPr>
              <w:t xml:space="preserve"> vidya </w:t>
            </w:r>
            <w:proofErr w:type="gramStart"/>
            <w:r w:rsidR="00D33BAE" w:rsidRPr="004A62BF">
              <w:rPr>
                <w:rFonts w:ascii="Arial" w:hAnsi="Arial" w:cs="Arial"/>
                <w:sz w:val="24"/>
                <w:szCs w:val="28"/>
              </w:rPr>
              <w:t xml:space="preserve">mandir </w:t>
            </w:r>
            <w:r w:rsidR="00A2527D" w:rsidRPr="004A62BF">
              <w:rPr>
                <w:rFonts w:ascii="Arial" w:hAnsi="Arial" w:cs="Arial"/>
                <w:sz w:val="24"/>
                <w:szCs w:val="28"/>
              </w:rPr>
              <w:t>,</w:t>
            </w:r>
            <w:proofErr w:type="spellStart"/>
            <w:r w:rsidR="00D33BAE" w:rsidRPr="004A62BF">
              <w:rPr>
                <w:rFonts w:ascii="Arial" w:hAnsi="Arial" w:cs="Arial"/>
                <w:sz w:val="24"/>
                <w:szCs w:val="28"/>
              </w:rPr>
              <w:t>Dhamanagar</w:t>
            </w:r>
            <w:proofErr w:type="spellEnd"/>
            <w:proofErr w:type="gramEnd"/>
            <w:r w:rsidR="00690A81" w:rsidRPr="004A62BF">
              <w:rPr>
                <w:rFonts w:ascii="Arial" w:hAnsi="Arial" w:cs="Arial"/>
                <w:sz w:val="24"/>
                <w:szCs w:val="28"/>
              </w:rPr>
              <w:t xml:space="preserve"> by securing </w:t>
            </w:r>
            <w:r w:rsidR="00077085" w:rsidRPr="004A62BF">
              <w:rPr>
                <w:rFonts w:ascii="Arial" w:hAnsi="Arial" w:cs="Arial"/>
                <w:sz w:val="24"/>
                <w:szCs w:val="28"/>
              </w:rPr>
              <w:t>84.67%</w:t>
            </w:r>
          </w:p>
          <w:p w14:paraId="05C0AAE5" w14:textId="77777777" w:rsidR="00D51F50" w:rsidRPr="004A62BF" w:rsidRDefault="00D51F50" w:rsidP="00E21C55">
            <w:pPr>
              <w:rPr>
                <w:rFonts w:ascii="Arial" w:hAnsi="Arial" w:cs="Arial"/>
                <w:sz w:val="24"/>
                <w:szCs w:val="28"/>
              </w:rPr>
            </w:pPr>
          </w:p>
          <w:p w14:paraId="41708083" w14:textId="0C1CF7A8" w:rsidR="00036450" w:rsidRPr="004A62BF" w:rsidRDefault="00E320D2" w:rsidP="00B359E4">
            <w:pPr>
              <w:pStyle w:val="Heading4"/>
              <w:rPr>
                <w:rFonts w:ascii="Arial" w:hAnsi="Arial" w:cs="Arial"/>
                <w:sz w:val="24"/>
                <w:szCs w:val="28"/>
              </w:rPr>
            </w:pPr>
            <w:r w:rsidRPr="004A62BF">
              <w:rPr>
                <w:rFonts w:ascii="Arial" w:hAnsi="Arial" w:cs="Arial"/>
                <w:sz w:val="24"/>
                <w:szCs w:val="28"/>
              </w:rPr>
              <w:t>[</w:t>
            </w:r>
            <w:r w:rsidR="00945AF4" w:rsidRPr="004A62BF">
              <w:rPr>
                <w:rFonts w:ascii="Arial" w:hAnsi="Arial" w:cs="Arial"/>
                <w:sz w:val="24"/>
                <w:szCs w:val="28"/>
              </w:rPr>
              <w:t>HIGHER SECONDARY SCHOOL</w:t>
            </w:r>
            <w:r w:rsidRPr="004A62BF">
              <w:rPr>
                <w:rFonts w:ascii="Arial" w:hAnsi="Arial" w:cs="Arial"/>
                <w:sz w:val="24"/>
                <w:szCs w:val="28"/>
              </w:rPr>
              <w:t>]</w:t>
            </w:r>
          </w:p>
          <w:p w14:paraId="13FEECD2" w14:textId="341D1B99" w:rsidR="00036450" w:rsidRPr="004A62BF" w:rsidRDefault="00036450" w:rsidP="00B359E4">
            <w:pPr>
              <w:pStyle w:val="Date"/>
              <w:rPr>
                <w:rFonts w:ascii="Arial" w:hAnsi="Arial" w:cs="Arial"/>
                <w:sz w:val="24"/>
                <w:szCs w:val="28"/>
              </w:rPr>
            </w:pPr>
            <w:r w:rsidRPr="004A62BF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D33BAE" w:rsidRPr="004A62BF">
              <w:rPr>
                <w:rFonts w:ascii="Arial" w:hAnsi="Arial" w:cs="Arial"/>
                <w:sz w:val="24"/>
                <w:szCs w:val="28"/>
              </w:rPr>
              <w:t>[From 2020-</w:t>
            </w:r>
            <w:r w:rsidR="00092AC6" w:rsidRPr="004A62BF">
              <w:rPr>
                <w:rFonts w:ascii="Arial" w:hAnsi="Arial" w:cs="Arial"/>
                <w:sz w:val="24"/>
                <w:szCs w:val="28"/>
              </w:rPr>
              <w:t>202</w:t>
            </w:r>
            <w:r w:rsidR="00A2527D" w:rsidRPr="004A62BF">
              <w:rPr>
                <w:rFonts w:ascii="Arial" w:hAnsi="Arial" w:cs="Arial"/>
                <w:sz w:val="24"/>
                <w:szCs w:val="28"/>
              </w:rPr>
              <w:t>2]</w:t>
            </w:r>
          </w:p>
          <w:p w14:paraId="5F5A76E3" w14:textId="7F0FD1AE" w:rsidR="00AC1835" w:rsidRPr="004A62BF" w:rsidRDefault="006A6E22" w:rsidP="00AC1835">
            <w:pPr>
              <w:rPr>
                <w:rFonts w:ascii="Arial" w:hAnsi="Arial" w:cs="Arial"/>
                <w:sz w:val="24"/>
                <w:szCs w:val="28"/>
              </w:rPr>
            </w:pPr>
            <w:r w:rsidRPr="004A62BF">
              <w:rPr>
                <w:rFonts w:ascii="Arial" w:hAnsi="Arial" w:cs="Arial"/>
                <w:sz w:val="24"/>
                <w:szCs w:val="28"/>
              </w:rPr>
              <w:t xml:space="preserve">BHADRAK </w:t>
            </w:r>
            <w:r w:rsidR="00B07133" w:rsidRPr="004A62BF">
              <w:rPr>
                <w:rFonts w:ascii="Arial" w:hAnsi="Arial" w:cs="Arial"/>
                <w:sz w:val="24"/>
                <w:szCs w:val="28"/>
              </w:rPr>
              <w:t>HIGHER SECONDARY SCHOOL</w:t>
            </w:r>
          </w:p>
          <w:p w14:paraId="47A7E662" w14:textId="3629B962" w:rsidR="00C31EBA" w:rsidRDefault="00E63B5F" w:rsidP="00C31EBA">
            <w:pPr>
              <w:rPr>
                <w:rFonts w:ascii="Arial" w:hAnsi="Arial" w:cs="Arial"/>
                <w:sz w:val="24"/>
                <w:szCs w:val="28"/>
              </w:rPr>
            </w:pPr>
            <w:r w:rsidRPr="004A62BF">
              <w:rPr>
                <w:rFonts w:ascii="Arial" w:hAnsi="Arial" w:cs="Arial"/>
                <w:sz w:val="24"/>
                <w:szCs w:val="28"/>
              </w:rPr>
              <w:t>By secured 77</w:t>
            </w:r>
            <w:r w:rsidR="0000060D" w:rsidRPr="004A62BF">
              <w:rPr>
                <w:rFonts w:ascii="Arial" w:hAnsi="Arial" w:cs="Arial"/>
                <w:sz w:val="24"/>
                <w:szCs w:val="28"/>
              </w:rPr>
              <w:t>.67%</w:t>
            </w:r>
          </w:p>
          <w:p w14:paraId="0B305B9A" w14:textId="77777777" w:rsidR="00D51F50" w:rsidRPr="004A62BF" w:rsidRDefault="00D51F50" w:rsidP="00C31EBA">
            <w:pPr>
              <w:rPr>
                <w:rFonts w:ascii="Arial" w:hAnsi="Arial" w:cs="Arial"/>
                <w:sz w:val="24"/>
                <w:szCs w:val="28"/>
              </w:rPr>
            </w:pPr>
          </w:p>
          <w:p w14:paraId="65CB44D2" w14:textId="229BFAD4" w:rsidR="00C31EBA" w:rsidRPr="004A62BF" w:rsidRDefault="002425DD" w:rsidP="00C31EBA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4A62BF">
              <w:rPr>
                <w:rFonts w:ascii="Arial" w:hAnsi="Arial" w:cs="Arial"/>
                <w:b/>
                <w:bCs/>
                <w:sz w:val="24"/>
                <w:szCs w:val="28"/>
              </w:rPr>
              <w:t>[</w:t>
            </w:r>
            <w:proofErr w:type="gramStart"/>
            <w:r w:rsidRPr="004A62BF">
              <w:rPr>
                <w:rFonts w:ascii="Arial" w:hAnsi="Arial" w:cs="Arial"/>
                <w:b/>
                <w:bCs/>
                <w:sz w:val="24"/>
                <w:szCs w:val="28"/>
              </w:rPr>
              <w:t>BPUT,ROURKELA.ODISHA</w:t>
            </w:r>
            <w:proofErr w:type="gramEnd"/>
            <w:r w:rsidRPr="004A62BF">
              <w:rPr>
                <w:rFonts w:ascii="Arial" w:hAnsi="Arial" w:cs="Arial"/>
                <w:b/>
                <w:bCs/>
                <w:sz w:val="24"/>
                <w:szCs w:val="28"/>
              </w:rPr>
              <w:t>]</w:t>
            </w:r>
          </w:p>
          <w:p w14:paraId="18C3FE2D" w14:textId="3A6245C7" w:rsidR="00522184" w:rsidRPr="004A62BF" w:rsidRDefault="00900104" w:rsidP="00522184">
            <w:pPr>
              <w:rPr>
                <w:rFonts w:ascii="Arial" w:hAnsi="Arial" w:cs="Arial"/>
                <w:sz w:val="24"/>
                <w:szCs w:val="28"/>
              </w:rPr>
            </w:pPr>
            <w:r w:rsidRPr="004A62BF">
              <w:rPr>
                <w:rFonts w:ascii="Arial" w:hAnsi="Arial" w:cs="Arial"/>
                <w:sz w:val="24"/>
                <w:szCs w:val="28"/>
              </w:rPr>
              <w:t xml:space="preserve">Currently </w:t>
            </w:r>
            <w:r w:rsidR="00774F5D" w:rsidRPr="004A62BF">
              <w:rPr>
                <w:rFonts w:ascii="Arial" w:hAnsi="Arial" w:cs="Arial"/>
                <w:sz w:val="24"/>
                <w:szCs w:val="28"/>
              </w:rPr>
              <w:t xml:space="preserve">I’m </w:t>
            </w:r>
            <w:proofErr w:type="spellStart"/>
            <w:r w:rsidR="00774F5D" w:rsidRPr="004A62BF">
              <w:rPr>
                <w:rFonts w:ascii="Arial" w:hAnsi="Arial" w:cs="Arial"/>
                <w:sz w:val="24"/>
                <w:szCs w:val="28"/>
              </w:rPr>
              <w:t>persuing</w:t>
            </w:r>
            <w:proofErr w:type="spellEnd"/>
            <w:r w:rsidR="00774F5D" w:rsidRPr="004A62BF">
              <w:rPr>
                <w:rFonts w:ascii="Arial" w:hAnsi="Arial" w:cs="Arial"/>
                <w:sz w:val="24"/>
                <w:szCs w:val="28"/>
              </w:rPr>
              <w:t xml:space="preserve"> my B</w:t>
            </w:r>
            <w:r w:rsidR="00926EA9" w:rsidRPr="004A62BF">
              <w:rPr>
                <w:rFonts w:ascii="Arial" w:hAnsi="Arial" w:cs="Arial"/>
                <w:sz w:val="24"/>
                <w:szCs w:val="28"/>
              </w:rPr>
              <w:t xml:space="preserve">-tech in the domain of Computer Science and Engineering </w:t>
            </w:r>
            <w:r w:rsidR="00B3784E" w:rsidRPr="004A62BF">
              <w:rPr>
                <w:rFonts w:ascii="Arial" w:hAnsi="Arial" w:cs="Arial"/>
                <w:sz w:val="24"/>
                <w:szCs w:val="28"/>
              </w:rPr>
              <w:t xml:space="preserve">at Gandhi Institute of Excellent </w:t>
            </w:r>
            <w:proofErr w:type="spellStart"/>
            <w:proofErr w:type="gramStart"/>
            <w:r w:rsidR="00B3784E" w:rsidRPr="004A62BF">
              <w:rPr>
                <w:rFonts w:ascii="Arial" w:hAnsi="Arial" w:cs="Arial"/>
                <w:sz w:val="24"/>
                <w:szCs w:val="28"/>
              </w:rPr>
              <w:t>Technocrates</w:t>
            </w:r>
            <w:proofErr w:type="spellEnd"/>
            <w:r w:rsidR="00D073E5" w:rsidRPr="004A62BF">
              <w:rPr>
                <w:rFonts w:ascii="Arial" w:hAnsi="Arial" w:cs="Arial"/>
                <w:sz w:val="24"/>
                <w:szCs w:val="28"/>
              </w:rPr>
              <w:t>(</w:t>
            </w:r>
            <w:proofErr w:type="gramEnd"/>
            <w:r w:rsidR="00D073E5" w:rsidRPr="004A62BF">
              <w:rPr>
                <w:rFonts w:ascii="Arial" w:hAnsi="Arial" w:cs="Arial"/>
                <w:sz w:val="24"/>
                <w:szCs w:val="28"/>
              </w:rPr>
              <w:t>GIET),</w:t>
            </w:r>
            <w:r w:rsidR="00DF027B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D073E5" w:rsidRPr="004A62BF">
              <w:rPr>
                <w:rFonts w:ascii="Arial" w:hAnsi="Arial" w:cs="Arial"/>
                <w:sz w:val="24"/>
                <w:szCs w:val="28"/>
              </w:rPr>
              <w:t>Ghangapatna</w:t>
            </w:r>
            <w:proofErr w:type="spellEnd"/>
            <w:r w:rsidR="009A4503" w:rsidRPr="004A62BF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0D3C17" w:rsidRPr="004A62BF">
              <w:rPr>
                <w:rFonts w:ascii="Arial" w:hAnsi="Arial" w:cs="Arial"/>
                <w:sz w:val="24"/>
                <w:szCs w:val="28"/>
              </w:rPr>
              <w:t>by getting the</w:t>
            </w:r>
            <w:r w:rsidR="009A3B52" w:rsidRPr="004A62BF">
              <w:rPr>
                <w:rFonts w:ascii="Arial" w:hAnsi="Arial" w:cs="Arial"/>
                <w:sz w:val="24"/>
                <w:szCs w:val="28"/>
              </w:rPr>
              <w:t xml:space="preserve"> 9.14 </w:t>
            </w:r>
            <w:r w:rsidR="007D4F79" w:rsidRPr="004A62BF">
              <w:rPr>
                <w:rFonts w:ascii="Arial" w:hAnsi="Arial" w:cs="Arial"/>
                <w:sz w:val="24"/>
                <w:szCs w:val="28"/>
              </w:rPr>
              <w:t>S</w:t>
            </w:r>
            <w:r w:rsidR="009A3B52" w:rsidRPr="004A62BF">
              <w:rPr>
                <w:rFonts w:ascii="Arial" w:hAnsi="Arial" w:cs="Arial"/>
                <w:sz w:val="24"/>
                <w:szCs w:val="28"/>
              </w:rPr>
              <w:t>GPA</w:t>
            </w:r>
            <w:r w:rsidR="007D4F79" w:rsidRPr="004A62BF">
              <w:rPr>
                <w:rFonts w:ascii="Arial" w:hAnsi="Arial" w:cs="Arial"/>
                <w:sz w:val="24"/>
                <w:szCs w:val="28"/>
              </w:rPr>
              <w:t xml:space="preserve"> in </w:t>
            </w:r>
            <w:r w:rsidR="00230116" w:rsidRPr="004A62BF">
              <w:rPr>
                <w:rFonts w:ascii="Arial" w:hAnsi="Arial" w:cs="Arial"/>
                <w:sz w:val="24"/>
                <w:szCs w:val="28"/>
              </w:rPr>
              <w:t>1</w:t>
            </w:r>
            <w:r w:rsidR="00230116" w:rsidRPr="004A62BF">
              <w:rPr>
                <w:rFonts w:ascii="Arial" w:hAnsi="Arial" w:cs="Arial"/>
                <w:sz w:val="24"/>
                <w:szCs w:val="28"/>
                <w:vertAlign w:val="superscript"/>
              </w:rPr>
              <w:t>st</w:t>
            </w:r>
            <w:r w:rsidR="00230116" w:rsidRPr="004A62BF">
              <w:rPr>
                <w:rFonts w:ascii="Arial" w:hAnsi="Arial" w:cs="Arial"/>
                <w:sz w:val="24"/>
                <w:szCs w:val="28"/>
              </w:rPr>
              <w:t xml:space="preserve"> sem.</w:t>
            </w:r>
          </w:p>
          <w:p w14:paraId="5B355472" w14:textId="77777777" w:rsidR="00036450" w:rsidRDefault="001D77A0" w:rsidP="00892573">
            <w:pPr>
              <w:pStyle w:val="Heading2"/>
              <w:rPr>
                <w:rFonts w:ascii="Arial" w:hAnsi="Arial" w:cs="Arial"/>
                <w:color w:val="262626" w:themeColor="text1" w:themeTint="D9"/>
                <w:sz w:val="24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8"/>
              </w:rPr>
              <w:t>work e</w:t>
            </w:r>
            <w:r w:rsidR="00D76B2C">
              <w:rPr>
                <w:rFonts w:ascii="Arial" w:hAnsi="Arial" w:cs="Arial"/>
                <w:color w:val="262626" w:themeColor="text1" w:themeTint="D9"/>
                <w:sz w:val="24"/>
                <w:szCs w:val="28"/>
              </w:rPr>
              <w:t>xperience</w:t>
            </w:r>
          </w:p>
          <w:p w14:paraId="44CECFED" w14:textId="7C7AD607" w:rsidR="00D76B2C" w:rsidRDefault="007C6646" w:rsidP="00454600">
            <w:r w:rsidRPr="005F380D">
              <w:rPr>
                <w:rFonts w:ascii="Aptos Narrow" w:hAnsi="Aptos Narrow"/>
                <w:sz w:val="24"/>
                <w:szCs w:val="32"/>
              </w:rPr>
              <w:t>C</w:t>
            </w:r>
            <w:r w:rsidR="00454600" w:rsidRPr="005F380D">
              <w:rPr>
                <w:rFonts w:ascii="Aptos Narrow" w:hAnsi="Aptos Narrow"/>
                <w:sz w:val="24"/>
                <w:szCs w:val="32"/>
              </w:rPr>
              <w:t>urr</w:t>
            </w:r>
            <w:r w:rsidRPr="005F380D">
              <w:rPr>
                <w:rFonts w:ascii="Aptos Narrow" w:hAnsi="Aptos Narrow"/>
                <w:sz w:val="24"/>
                <w:szCs w:val="32"/>
              </w:rPr>
              <w:t xml:space="preserve">ently I’m a </w:t>
            </w:r>
            <w:proofErr w:type="gramStart"/>
            <w:r w:rsidRPr="005F380D">
              <w:rPr>
                <w:rFonts w:ascii="Aptos Narrow" w:hAnsi="Aptos Narrow"/>
                <w:sz w:val="24"/>
                <w:szCs w:val="32"/>
              </w:rPr>
              <w:t>Student ,</w:t>
            </w:r>
            <w:proofErr w:type="gramEnd"/>
            <w:r w:rsidR="0098515C">
              <w:rPr>
                <w:rFonts w:ascii="Aptos Narrow" w:hAnsi="Aptos Narrow"/>
                <w:sz w:val="24"/>
                <w:szCs w:val="32"/>
              </w:rPr>
              <w:t xml:space="preserve"> </w:t>
            </w:r>
            <w:r w:rsidRPr="005F380D">
              <w:rPr>
                <w:rFonts w:ascii="Aptos Narrow" w:hAnsi="Aptos Narrow"/>
                <w:sz w:val="24"/>
                <w:szCs w:val="32"/>
              </w:rPr>
              <w:t>So I d</w:t>
            </w:r>
            <w:r w:rsidR="009327D0">
              <w:rPr>
                <w:rFonts w:ascii="Aptos Narrow" w:hAnsi="Aptos Narrow"/>
                <w:sz w:val="24"/>
                <w:szCs w:val="32"/>
              </w:rPr>
              <w:t>on’</w:t>
            </w:r>
            <w:r w:rsidRPr="005F380D">
              <w:rPr>
                <w:rFonts w:ascii="Aptos Narrow" w:hAnsi="Aptos Narrow"/>
                <w:sz w:val="24"/>
                <w:szCs w:val="32"/>
              </w:rPr>
              <w:t xml:space="preserve">t </w:t>
            </w:r>
            <w:r w:rsidR="00554784" w:rsidRPr="005F380D">
              <w:rPr>
                <w:rFonts w:ascii="Aptos Narrow" w:hAnsi="Aptos Narrow"/>
                <w:sz w:val="24"/>
                <w:szCs w:val="32"/>
              </w:rPr>
              <w:t>have any Work experience</w:t>
            </w:r>
            <w:r w:rsidR="00D94779" w:rsidRPr="005F380D">
              <w:rPr>
                <w:rFonts w:ascii="Aptos Narrow" w:hAnsi="Aptos Narrow"/>
                <w:sz w:val="24"/>
                <w:szCs w:val="32"/>
              </w:rPr>
              <w:t xml:space="preserve"> at company level but as a </w:t>
            </w:r>
            <w:r w:rsidR="009961D1" w:rsidRPr="005F380D">
              <w:rPr>
                <w:rFonts w:ascii="Aptos Narrow" w:hAnsi="Aptos Narrow"/>
                <w:sz w:val="24"/>
                <w:szCs w:val="32"/>
              </w:rPr>
              <w:t xml:space="preserve">student I have much more experiences </w:t>
            </w:r>
            <w:r w:rsidR="009D7472" w:rsidRPr="005F380D">
              <w:rPr>
                <w:rFonts w:ascii="Aptos Narrow" w:hAnsi="Aptos Narrow"/>
                <w:sz w:val="24"/>
                <w:szCs w:val="32"/>
              </w:rPr>
              <w:t xml:space="preserve">in the practical knowledge ,field and application </w:t>
            </w:r>
            <w:r w:rsidR="001F2C4D" w:rsidRPr="005F380D">
              <w:rPr>
                <w:rFonts w:ascii="Aptos Narrow" w:hAnsi="Aptos Narrow"/>
                <w:sz w:val="24"/>
                <w:szCs w:val="32"/>
              </w:rPr>
              <w:t xml:space="preserve">for </w:t>
            </w:r>
            <w:r w:rsidR="005F380D" w:rsidRPr="005F380D">
              <w:rPr>
                <w:rFonts w:ascii="Aptos Narrow" w:hAnsi="Aptos Narrow"/>
                <w:sz w:val="24"/>
                <w:szCs w:val="32"/>
              </w:rPr>
              <w:t>the last 2 y</w:t>
            </w:r>
            <w:r w:rsidR="005F380D">
              <w:t>ear</w:t>
            </w:r>
            <w:r w:rsidR="000833FD">
              <w:t>.</w:t>
            </w:r>
          </w:p>
          <w:p w14:paraId="4D51750D" w14:textId="77777777" w:rsidR="000833FD" w:rsidRDefault="000833FD" w:rsidP="00454600"/>
          <w:p w14:paraId="4358B82E" w14:textId="727C1794" w:rsidR="000833FD" w:rsidRDefault="006B2DD8" w:rsidP="000833FD">
            <w:pPr>
              <w:pStyle w:val="Heading2"/>
              <w:rPr>
                <w:rFonts w:ascii="Arial" w:hAnsi="Arial" w:cs="Arial"/>
                <w:color w:val="262626" w:themeColor="text1" w:themeTint="D9"/>
                <w:sz w:val="24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8"/>
              </w:rPr>
              <w:t xml:space="preserve">TECHNICAL </w:t>
            </w:r>
            <w:r w:rsidR="00D51F50">
              <w:rPr>
                <w:rFonts w:ascii="Arial" w:hAnsi="Arial" w:cs="Arial"/>
                <w:color w:val="262626" w:themeColor="text1" w:themeTint="D9"/>
                <w:sz w:val="24"/>
                <w:szCs w:val="28"/>
              </w:rPr>
              <w:t>SKILLS</w:t>
            </w:r>
          </w:p>
          <w:p w14:paraId="6F4FEAD3" w14:textId="06D69937" w:rsidR="00DF027B" w:rsidRPr="00763030" w:rsidRDefault="004D60B2" w:rsidP="00DF027B">
            <w:pPr>
              <w:rPr>
                <w:b/>
                <w:bCs/>
              </w:rPr>
            </w:pPr>
            <w:proofErr w:type="gramStart"/>
            <w:r w:rsidRPr="00763030">
              <w:rPr>
                <w:b/>
                <w:bCs/>
              </w:rPr>
              <w:t>C ,</w:t>
            </w:r>
            <w:proofErr w:type="gramEnd"/>
            <w:r w:rsidR="00786F72" w:rsidRPr="00763030">
              <w:rPr>
                <w:b/>
                <w:bCs/>
              </w:rPr>
              <w:t xml:space="preserve"> </w:t>
            </w:r>
            <w:r w:rsidRPr="00763030">
              <w:rPr>
                <w:b/>
                <w:bCs/>
              </w:rPr>
              <w:t xml:space="preserve">JAVA , WEB DEVELOPMENT , DATA STRUCTURE </w:t>
            </w:r>
          </w:p>
          <w:p w14:paraId="1BB7DA4D" w14:textId="37347DAC" w:rsidR="00DF027B" w:rsidRPr="00763030" w:rsidRDefault="00DF027B" w:rsidP="00DF027B">
            <w:pPr>
              <w:pStyle w:val="Heading2"/>
              <w:rPr>
                <w:rFonts w:ascii="Arial" w:hAnsi="Arial" w:cs="Arial"/>
                <w:color w:val="262626" w:themeColor="text1" w:themeTint="D9"/>
                <w:sz w:val="24"/>
                <w:szCs w:val="28"/>
              </w:rPr>
            </w:pPr>
            <w:r w:rsidRPr="00763030">
              <w:rPr>
                <w:rFonts w:ascii="Arial" w:hAnsi="Arial" w:cs="Arial"/>
                <w:color w:val="262626" w:themeColor="text1" w:themeTint="D9"/>
                <w:sz w:val="24"/>
                <w:szCs w:val="28"/>
              </w:rPr>
              <w:t>PROJECTS</w:t>
            </w:r>
          </w:p>
          <w:p w14:paraId="15B6AA81" w14:textId="179DAAF4" w:rsidR="00DF027B" w:rsidRDefault="00950FE2" w:rsidP="004D60B2">
            <w:pPr>
              <w:pStyle w:val="ListParagraph"/>
              <w:numPr>
                <w:ilvl w:val="0"/>
                <w:numId w:val="6"/>
              </w:numPr>
            </w:pPr>
            <w:r>
              <w:t>PERSONAL PORTFOLIO (USING FRONT-END DEVLOPMENT)</w:t>
            </w:r>
          </w:p>
          <w:p w14:paraId="16581C2C" w14:textId="3C438CD2" w:rsidR="00950FE2" w:rsidRDefault="0079210F" w:rsidP="004D60B2">
            <w:pPr>
              <w:pStyle w:val="ListParagraph"/>
              <w:numPr>
                <w:ilvl w:val="0"/>
                <w:numId w:val="6"/>
              </w:numPr>
            </w:pPr>
            <w:r>
              <w:t>MODEL-FIESTA</w:t>
            </w:r>
            <w:r w:rsidR="00B73501">
              <w:t xml:space="preserve"> ON </w:t>
            </w:r>
            <w:r w:rsidR="00786F72">
              <w:t xml:space="preserve">ANTI-COLLISION SYSTEM </w:t>
            </w:r>
            <w:r w:rsidR="00B73501">
              <w:t>(USING IR SENSORS)</w:t>
            </w:r>
          </w:p>
          <w:p w14:paraId="30CB0486" w14:textId="7F415549" w:rsidR="00786F72" w:rsidRDefault="005D620B" w:rsidP="004D60B2">
            <w:pPr>
              <w:pStyle w:val="ListParagraph"/>
              <w:numPr>
                <w:ilvl w:val="0"/>
                <w:numId w:val="6"/>
              </w:numPr>
            </w:pPr>
            <w:r>
              <w:t xml:space="preserve">SIGN IN FORM (USING </w:t>
            </w:r>
            <w:proofErr w:type="gramStart"/>
            <w:r>
              <w:t>HTML ,</w:t>
            </w:r>
            <w:proofErr w:type="gramEnd"/>
            <w:r>
              <w:t xml:space="preserve"> CSS )</w:t>
            </w:r>
          </w:p>
          <w:p w14:paraId="12A6EB06" w14:textId="3CCB3BCE" w:rsidR="005D620B" w:rsidRDefault="000C0AE2" w:rsidP="004D60B2">
            <w:pPr>
              <w:pStyle w:val="ListParagraph"/>
              <w:numPr>
                <w:ilvl w:val="0"/>
                <w:numId w:val="6"/>
              </w:numPr>
            </w:pPr>
            <w:r>
              <w:t xml:space="preserve">TOURISM WEBSITE (USING </w:t>
            </w:r>
            <w:proofErr w:type="gramStart"/>
            <w:r>
              <w:t>HTML ,</w:t>
            </w:r>
            <w:proofErr w:type="gramEnd"/>
            <w:r>
              <w:t xml:space="preserve"> CSS, JS)</w:t>
            </w:r>
          </w:p>
          <w:p w14:paraId="5A8A88D8" w14:textId="5F499BD0" w:rsidR="004103A6" w:rsidRPr="00DF027B" w:rsidRDefault="004103A6" w:rsidP="004D60B2">
            <w:pPr>
              <w:pStyle w:val="ListParagraph"/>
              <w:numPr>
                <w:ilvl w:val="0"/>
                <w:numId w:val="6"/>
              </w:numPr>
            </w:pPr>
            <w:r>
              <w:t>CREATED WEBSITE USING CANVA</w:t>
            </w:r>
          </w:p>
          <w:p w14:paraId="623F4824" w14:textId="2F4359B1" w:rsidR="00D51F50" w:rsidRPr="00D51F50" w:rsidRDefault="00D51F50" w:rsidP="00D51F50"/>
        </w:tc>
      </w:tr>
    </w:tbl>
    <w:p w14:paraId="3E00C752" w14:textId="77777777" w:rsidR="00541516" w:rsidRDefault="00541516" w:rsidP="000C45FF">
      <w:pPr>
        <w:tabs>
          <w:tab w:val="left" w:pos="990"/>
        </w:tabs>
      </w:pPr>
    </w:p>
    <w:p w14:paraId="08A10102" w14:textId="77777777" w:rsidR="00D51F50" w:rsidRDefault="00D51F50" w:rsidP="000C45FF">
      <w:pPr>
        <w:tabs>
          <w:tab w:val="left" w:pos="990"/>
        </w:tabs>
      </w:pPr>
    </w:p>
    <w:p w14:paraId="416CF49F" w14:textId="77777777" w:rsidR="00D51F50" w:rsidRDefault="00D51F50" w:rsidP="000C45FF">
      <w:pPr>
        <w:tabs>
          <w:tab w:val="left" w:pos="990"/>
        </w:tabs>
      </w:pPr>
    </w:p>
    <w:sectPr w:rsidR="00D51F50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323E5" w14:textId="77777777" w:rsidR="009144A8" w:rsidRDefault="009144A8" w:rsidP="000C45FF">
      <w:r>
        <w:separator/>
      </w:r>
    </w:p>
  </w:endnote>
  <w:endnote w:type="continuationSeparator" w:id="0">
    <w:p w14:paraId="1E6003A0" w14:textId="77777777" w:rsidR="009144A8" w:rsidRDefault="009144A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B92B9" w14:textId="77777777" w:rsidR="009144A8" w:rsidRDefault="009144A8" w:rsidP="000C45FF">
      <w:r>
        <w:separator/>
      </w:r>
    </w:p>
  </w:footnote>
  <w:footnote w:type="continuationSeparator" w:id="0">
    <w:p w14:paraId="59CC16F0" w14:textId="77777777" w:rsidR="009144A8" w:rsidRDefault="009144A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10DA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417C00" wp14:editId="5D3EC27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F0992"/>
    <w:multiLevelType w:val="hybridMultilevel"/>
    <w:tmpl w:val="CAB87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F7884"/>
    <w:multiLevelType w:val="hybridMultilevel"/>
    <w:tmpl w:val="87763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A12323"/>
    <w:multiLevelType w:val="hybridMultilevel"/>
    <w:tmpl w:val="5D8899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B63308"/>
    <w:multiLevelType w:val="hybridMultilevel"/>
    <w:tmpl w:val="D92AA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56624"/>
    <w:multiLevelType w:val="hybridMultilevel"/>
    <w:tmpl w:val="6358A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F6AF2"/>
    <w:multiLevelType w:val="hybridMultilevel"/>
    <w:tmpl w:val="CB784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18597">
    <w:abstractNumId w:val="4"/>
  </w:num>
  <w:num w:numId="2" w16cid:durableId="841317822">
    <w:abstractNumId w:val="1"/>
  </w:num>
  <w:num w:numId="3" w16cid:durableId="66539644">
    <w:abstractNumId w:val="2"/>
  </w:num>
  <w:num w:numId="4" w16cid:durableId="1578203033">
    <w:abstractNumId w:val="0"/>
  </w:num>
  <w:num w:numId="5" w16cid:durableId="453602670">
    <w:abstractNumId w:val="5"/>
  </w:num>
  <w:num w:numId="6" w16cid:durableId="626161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16"/>
    <w:rsid w:val="0000060D"/>
    <w:rsid w:val="00021E32"/>
    <w:rsid w:val="00036450"/>
    <w:rsid w:val="00041201"/>
    <w:rsid w:val="00076CA2"/>
    <w:rsid w:val="00077085"/>
    <w:rsid w:val="000833FD"/>
    <w:rsid w:val="00092AC6"/>
    <w:rsid w:val="00094499"/>
    <w:rsid w:val="00096382"/>
    <w:rsid w:val="00097DBE"/>
    <w:rsid w:val="000C0AE2"/>
    <w:rsid w:val="000C45FF"/>
    <w:rsid w:val="000D3C17"/>
    <w:rsid w:val="000E3FD1"/>
    <w:rsid w:val="00112054"/>
    <w:rsid w:val="0011503C"/>
    <w:rsid w:val="001317D8"/>
    <w:rsid w:val="001525E1"/>
    <w:rsid w:val="00155101"/>
    <w:rsid w:val="00165288"/>
    <w:rsid w:val="00180329"/>
    <w:rsid w:val="0018244F"/>
    <w:rsid w:val="0019001F"/>
    <w:rsid w:val="001A74A5"/>
    <w:rsid w:val="001A7C43"/>
    <w:rsid w:val="001B2ABD"/>
    <w:rsid w:val="001D77A0"/>
    <w:rsid w:val="001E0391"/>
    <w:rsid w:val="001E1759"/>
    <w:rsid w:val="001F1ECC"/>
    <w:rsid w:val="001F2C4D"/>
    <w:rsid w:val="0022200E"/>
    <w:rsid w:val="00230116"/>
    <w:rsid w:val="002400EB"/>
    <w:rsid w:val="002425DD"/>
    <w:rsid w:val="002464F2"/>
    <w:rsid w:val="00256929"/>
    <w:rsid w:val="00256CF7"/>
    <w:rsid w:val="00281FD5"/>
    <w:rsid w:val="002C67C8"/>
    <w:rsid w:val="002F518E"/>
    <w:rsid w:val="0030481B"/>
    <w:rsid w:val="003156FC"/>
    <w:rsid w:val="003254B5"/>
    <w:rsid w:val="00334965"/>
    <w:rsid w:val="0037121F"/>
    <w:rsid w:val="003910D8"/>
    <w:rsid w:val="003A6B7D"/>
    <w:rsid w:val="003B06CA"/>
    <w:rsid w:val="003B7327"/>
    <w:rsid w:val="003E3170"/>
    <w:rsid w:val="004071FC"/>
    <w:rsid w:val="004103A6"/>
    <w:rsid w:val="00445947"/>
    <w:rsid w:val="00454600"/>
    <w:rsid w:val="0047290F"/>
    <w:rsid w:val="00473555"/>
    <w:rsid w:val="004813B3"/>
    <w:rsid w:val="00496591"/>
    <w:rsid w:val="004A62BF"/>
    <w:rsid w:val="004B17AB"/>
    <w:rsid w:val="004C63E4"/>
    <w:rsid w:val="004D3011"/>
    <w:rsid w:val="004D60B2"/>
    <w:rsid w:val="00522184"/>
    <w:rsid w:val="005262AC"/>
    <w:rsid w:val="00541516"/>
    <w:rsid w:val="00554784"/>
    <w:rsid w:val="005D620B"/>
    <w:rsid w:val="005E39D5"/>
    <w:rsid w:val="005E4DAA"/>
    <w:rsid w:val="005F380D"/>
    <w:rsid w:val="00600670"/>
    <w:rsid w:val="0062123A"/>
    <w:rsid w:val="00646E75"/>
    <w:rsid w:val="006771D0"/>
    <w:rsid w:val="00690A81"/>
    <w:rsid w:val="006A6E22"/>
    <w:rsid w:val="006B2DD8"/>
    <w:rsid w:val="00714D98"/>
    <w:rsid w:val="00715FCB"/>
    <w:rsid w:val="00725A0C"/>
    <w:rsid w:val="007273A0"/>
    <w:rsid w:val="007337F5"/>
    <w:rsid w:val="00743101"/>
    <w:rsid w:val="00753E05"/>
    <w:rsid w:val="00763030"/>
    <w:rsid w:val="00764C9F"/>
    <w:rsid w:val="00774F5D"/>
    <w:rsid w:val="007775E1"/>
    <w:rsid w:val="00782E9A"/>
    <w:rsid w:val="007867A0"/>
    <w:rsid w:val="00786F72"/>
    <w:rsid w:val="007874D8"/>
    <w:rsid w:val="0079210F"/>
    <w:rsid w:val="007927F5"/>
    <w:rsid w:val="007B7776"/>
    <w:rsid w:val="007C6646"/>
    <w:rsid w:val="007D4F79"/>
    <w:rsid w:val="007E5EFB"/>
    <w:rsid w:val="007F116D"/>
    <w:rsid w:val="007F7A17"/>
    <w:rsid w:val="0080234C"/>
    <w:rsid w:val="00802CA0"/>
    <w:rsid w:val="0082391C"/>
    <w:rsid w:val="00892573"/>
    <w:rsid w:val="008F5CBD"/>
    <w:rsid w:val="00900104"/>
    <w:rsid w:val="009144A8"/>
    <w:rsid w:val="0091493A"/>
    <w:rsid w:val="00925F2D"/>
    <w:rsid w:val="009260CD"/>
    <w:rsid w:val="00926EA9"/>
    <w:rsid w:val="009327D0"/>
    <w:rsid w:val="00940A66"/>
    <w:rsid w:val="00945AF4"/>
    <w:rsid w:val="00950FE2"/>
    <w:rsid w:val="00952C25"/>
    <w:rsid w:val="0098515C"/>
    <w:rsid w:val="00990B37"/>
    <w:rsid w:val="009961D1"/>
    <w:rsid w:val="009A3B52"/>
    <w:rsid w:val="009A4503"/>
    <w:rsid w:val="009B1F1C"/>
    <w:rsid w:val="009B4A47"/>
    <w:rsid w:val="009B5808"/>
    <w:rsid w:val="009D252F"/>
    <w:rsid w:val="009D7472"/>
    <w:rsid w:val="00A2118D"/>
    <w:rsid w:val="00A2527D"/>
    <w:rsid w:val="00A36DB9"/>
    <w:rsid w:val="00A437BA"/>
    <w:rsid w:val="00A5322A"/>
    <w:rsid w:val="00A96437"/>
    <w:rsid w:val="00AC1835"/>
    <w:rsid w:val="00AD0A50"/>
    <w:rsid w:val="00AD76E2"/>
    <w:rsid w:val="00AE7B55"/>
    <w:rsid w:val="00B07133"/>
    <w:rsid w:val="00B20152"/>
    <w:rsid w:val="00B32747"/>
    <w:rsid w:val="00B359E4"/>
    <w:rsid w:val="00B3784E"/>
    <w:rsid w:val="00B5209B"/>
    <w:rsid w:val="00B57D98"/>
    <w:rsid w:val="00B70850"/>
    <w:rsid w:val="00B73501"/>
    <w:rsid w:val="00B819AC"/>
    <w:rsid w:val="00BB5B12"/>
    <w:rsid w:val="00C066B6"/>
    <w:rsid w:val="00C31EBA"/>
    <w:rsid w:val="00C37BA1"/>
    <w:rsid w:val="00C4674C"/>
    <w:rsid w:val="00C506CF"/>
    <w:rsid w:val="00C53815"/>
    <w:rsid w:val="00C72BED"/>
    <w:rsid w:val="00C9578B"/>
    <w:rsid w:val="00CB0055"/>
    <w:rsid w:val="00CE40AD"/>
    <w:rsid w:val="00D073E5"/>
    <w:rsid w:val="00D2522B"/>
    <w:rsid w:val="00D25CD7"/>
    <w:rsid w:val="00D33BAE"/>
    <w:rsid w:val="00D422DE"/>
    <w:rsid w:val="00D51F50"/>
    <w:rsid w:val="00D5459D"/>
    <w:rsid w:val="00D76B2C"/>
    <w:rsid w:val="00D82C93"/>
    <w:rsid w:val="00D94779"/>
    <w:rsid w:val="00DA1F4D"/>
    <w:rsid w:val="00DA706F"/>
    <w:rsid w:val="00DD172A"/>
    <w:rsid w:val="00DF027B"/>
    <w:rsid w:val="00DF27E5"/>
    <w:rsid w:val="00E21C55"/>
    <w:rsid w:val="00E23966"/>
    <w:rsid w:val="00E25A26"/>
    <w:rsid w:val="00E320D2"/>
    <w:rsid w:val="00E35486"/>
    <w:rsid w:val="00E4381A"/>
    <w:rsid w:val="00E55D74"/>
    <w:rsid w:val="00E63B5F"/>
    <w:rsid w:val="00E70F61"/>
    <w:rsid w:val="00E736E7"/>
    <w:rsid w:val="00E852C4"/>
    <w:rsid w:val="00EA5774"/>
    <w:rsid w:val="00F00E14"/>
    <w:rsid w:val="00F2303E"/>
    <w:rsid w:val="00F3706C"/>
    <w:rsid w:val="00F60274"/>
    <w:rsid w:val="00F76332"/>
    <w:rsid w:val="00F77FB9"/>
    <w:rsid w:val="00F924E8"/>
    <w:rsid w:val="00F97213"/>
    <w:rsid w:val="00FB033A"/>
    <w:rsid w:val="00FB068F"/>
    <w:rsid w:val="00FB3E4E"/>
    <w:rsid w:val="00F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C814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B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sharanibiswal20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sh\AppData\Local\Microsoft\Office\16.0\DTS\en-IN%7bCF2A3B9B-5538-4A38-A414-02E0014C33C8%7d\%7b787F3346-AF9D-478C-999F-D6462729BEB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4A09DACE4B4C1987B82AB934A7F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12667-BD5F-4004-9CB7-52BB2A51D782}"/>
      </w:docPartPr>
      <w:docPartBody>
        <w:p w:rsidR="00EB3C5C" w:rsidRDefault="00EB3C5C">
          <w:pPr>
            <w:pStyle w:val="A84A09DACE4B4C1987B82AB934A7FD82"/>
          </w:pPr>
          <w:r w:rsidRPr="00D5459D">
            <w:t>Profile</w:t>
          </w:r>
        </w:p>
      </w:docPartBody>
    </w:docPart>
    <w:docPart>
      <w:docPartPr>
        <w:name w:val="7C78A085BF684009B3E9AC0C3C4C1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153AD-F524-41EF-8F22-B233317C904F}"/>
      </w:docPartPr>
      <w:docPartBody>
        <w:p w:rsidR="00EB3C5C" w:rsidRDefault="00EB3C5C">
          <w:pPr>
            <w:pStyle w:val="7C78A085BF684009B3E9AC0C3C4C180F"/>
          </w:pPr>
          <w:r w:rsidRPr="00CB0055">
            <w:t>Contact</w:t>
          </w:r>
        </w:p>
      </w:docPartBody>
    </w:docPart>
    <w:docPart>
      <w:docPartPr>
        <w:name w:val="9FE57BE8856A4B2F9E0E87560A22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A0B0-2C23-43D8-9145-97E9450AEE4B}"/>
      </w:docPartPr>
      <w:docPartBody>
        <w:p w:rsidR="00EB3C5C" w:rsidRDefault="00EB3C5C">
          <w:pPr>
            <w:pStyle w:val="9FE57BE8856A4B2F9E0E87560A228D25"/>
          </w:pPr>
          <w:r w:rsidRPr="004D3011">
            <w:t>PHONE:</w:t>
          </w:r>
        </w:p>
      </w:docPartBody>
    </w:docPart>
    <w:docPart>
      <w:docPartPr>
        <w:name w:val="8CC9845BB6C947DFAEB5C61DF5C4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E7A20-0DFB-4553-A37A-204390F7BA8E}"/>
      </w:docPartPr>
      <w:docPartBody>
        <w:p w:rsidR="00EB3C5C" w:rsidRDefault="00EB3C5C">
          <w:pPr>
            <w:pStyle w:val="8CC9845BB6C947DFAEB5C61DF5C4D72C"/>
          </w:pPr>
          <w:r w:rsidRPr="00CB0055">
            <w:t>Hobbies</w:t>
          </w:r>
        </w:p>
      </w:docPartBody>
    </w:docPart>
    <w:docPart>
      <w:docPartPr>
        <w:name w:val="1F60B63DCB1E4EFC9B234285E622C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E5A7-4688-49FB-BA89-93A93AC7D933}"/>
      </w:docPartPr>
      <w:docPartBody>
        <w:p w:rsidR="00EB3C5C" w:rsidRDefault="00EB3C5C">
          <w:pPr>
            <w:pStyle w:val="1F60B63DCB1E4EFC9B234285E622CFB9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5C"/>
    <w:rsid w:val="001A2C03"/>
    <w:rsid w:val="001A7C43"/>
    <w:rsid w:val="001E0292"/>
    <w:rsid w:val="002464F2"/>
    <w:rsid w:val="00782E9A"/>
    <w:rsid w:val="00A31A5E"/>
    <w:rsid w:val="00A437BA"/>
    <w:rsid w:val="00C20B63"/>
    <w:rsid w:val="00EB3C5C"/>
    <w:rsid w:val="00F924E8"/>
    <w:rsid w:val="00FB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A09DACE4B4C1987B82AB934A7FD82">
    <w:name w:val="A84A09DACE4B4C1987B82AB934A7FD82"/>
  </w:style>
  <w:style w:type="paragraph" w:customStyle="1" w:styleId="7C78A085BF684009B3E9AC0C3C4C180F">
    <w:name w:val="7C78A085BF684009B3E9AC0C3C4C180F"/>
  </w:style>
  <w:style w:type="paragraph" w:customStyle="1" w:styleId="9FE57BE8856A4B2F9E0E87560A228D25">
    <w:name w:val="9FE57BE8856A4B2F9E0E87560A228D2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CC9845BB6C947DFAEB5C61DF5C4D72C">
    <w:name w:val="8CC9845BB6C947DFAEB5C61DF5C4D72C"/>
  </w:style>
  <w:style w:type="paragraph" w:customStyle="1" w:styleId="1F60B63DCB1E4EFC9B234285E622CFB9">
    <w:name w:val="1F60B63DCB1E4EFC9B234285E622CFB9"/>
  </w:style>
  <w:style w:type="paragraph" w:customStyle="1" w:styleId="826B7039AAFD48B6BC71719A3C6BF439">
    <w:name w:val="826B7039AAFD48B6BC71719A3C6BF439"/>
  </w:style>
  <w:style w:type="paragraph" w:customStyle="1" w:styleId="3C3FDB9A45D94177BB721586F9EC3CC6">
    <w:name w:val="3C3FDB9A45D94177BB721586F9EC3CC6"/>
  </w:style>
  <w:style w:type="paragraph" w:customStyle="1" w:styleId="64056C96D332404B9DB9009D9C479AEC">
    <w:name w:val="64056C96D332404B9DB9009D9C479AEC"/>
  </w:style>
  <w:style w:type="paragraph" w:customStyle="1" w:styleId="9757E86C4E094429970752A172F57A2F">
    <w:name w:val="9757E86C4E094429970752A172F57A2F"/>
  </w:style>
  <w:style w:type="paragraph" w:customStyle="1" w:styleId="5A4677535B934243BF1CCA62EA0EF1DB">
    <w:name w:val="5A4677535B934243BF1CCA62EA0EF1DB"/>
  </w:style>
  <w:style w:type="paragraph" w:customStyle="1" w:styleId="CBB6861B68C04BA58DEAB4419F4BB75D">
    <w:name w:val="CBB6861B68C04BA58DEAB4419F4BB75D"/>
  </w:style>
  <w:style w:type="paragraph" w:customStyle="1" w:styleId="50A3A128EB4A41B0A7C2D345D868CEC1">
    <w:name w:val="50A3A128EB4A41B0A7C2D345D868CEC1"/>
  </w:style>
  <w:style w:type="paragraph" w:customStyle="1" w:styleId="F3CDB1F0E2FC4A1C9F633D675613CB83">
    <w:name w:val="F3CDB1F0E2FC4A1C9F633D675613CB83"/>
  </w:style>
  <w:style w:type="paragraph" w:customStyle="1" w:styleId="9E63E5EBBED241338443F3C73BEAF3A0">
    <w:name w:val="9E63E5EBBED241338443F3C73BEAF3A0"/>
  </w:style>
  <w:style w:type="paragraph" w:customStyle="1" w:styleId="198DB66E8EB740798303EEFD0F8EBFE9">
    <w:name w:val="198DB66E8EB740798303EEFD0F8EBFE9"/>
  </w:style>
  <w:style w:type="paragraph" w:customStyle="1" w:styleId="249F6BE3E62245E186BE03D7588E8DE5">
    <w:name w:val="249F6BE3E62245E186BE03D7588E8DE5"/>
  </w:style>
  <w:style w:type="paragraph" w:customStyle="1" w:styleId="664C3A326A2C4D23A0689764E7818BF2">
    <w:name w:val="664C3A326A2C4D23A0689764E7818BF2"/>
  </w:style>
  <w:style w:type="paragraph" w:customStyle="1" w:styleId="7316E315D41A4A9DA9D1522ADB6A55A2">
    <w:name w:val="7316E315D41A4A9DA9D1522ADB6A55A2"/>
  </w:style>
  <w:style w:type="paragraph" w:customStyle="1" w:styleId="81F7105C88C448CEBF37D2006C7BA259">
    <w:name w:val="81F7105C88C448CEBF37D2006C7BA259"/>
  </w:style>
  <w:style w:type="paragraph" w:customStyle="1" w:styleId="72FFFA2D526440F18643BEAF9174AA00">
    <w:name w:val="72FFFA2D526440F18643BEAF9174AA00"/>
  </w:style>
  <w:style w:type="paragraph" w:customStyle="1" w:styleId="A6BD6C0C83A84BA09C3AFE831DEC5B04">
    <w:name w:val="A6BD6C0C83A84BA09C3AFE831DEC5B04"/>
  </w:style>
  <w:style w:type="paragraph" w:customStyle="1" w:styleId="BA8C5CC5154A4A42AC3FAD7C6D5C6920">
    <w:name w:val="BA8C5CC5154A4A42AC3FAD7C6D5C692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82D13EF31AB94EBF999E32FEA4B4588B">
    <w:name w:val="82D13EF31AB94EBF999E32FEA4B458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{787F3346-AF9D-478C-999F-D6462729BEBC}tf00546271_win32.dotx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2024-11-04T14:39:00Z</dcterms:created>
  <dcterms:modified xsi:type="dcterms:W3CDTF">2024-11-04T19:19:00Z</dcterms:modified>
</cp:coreProperties>
</file>